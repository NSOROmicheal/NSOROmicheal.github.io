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5837CA6B" w14:textId="4D4A1338" w:rsidR="00580601" w:rsidRDefault="004778D9">
          <w:pPr>
            <w:rPr>
              <w:kern w:val="28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4FBE8257" wp14:editId="2E27B4D5">
                    <wp:simplePos x="0" y="0"/>
                    <wp:positionH relativeFrom="margin">
                      <wp:posOffset>160020</wp:posOffset>
                    </wp:positionH>
                    <wp:positionV relativeFrom="margin">
                      <wp:posOffset>-175260</wp:posOffset>
                    </wp:positionV>
                    <wp:extent cx="6720840" cy="5890260"/>
                    <wp:effectExtent l="0" t="0" r="381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5890260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38AC0C7" w14:textId="0F2EBD59" w:rsidR="00580601" w:rsidRDefault="005F0C2F" w:rsidP="005F0C2F">
                                <w:pPr>
                                  <w:pStyle w:val="Title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 xml:space="preserve">NSORO MICHEAL SOFT        </w:t>
                                </w:r>
                              </w:p>
                              <w:p w14:paraId="62188428" w14:textId="7C67E597" w:rsidR="005F0C2F" w:rsidRDefault="005F0C2F" w:rsidP="005F0C2F">
                                <w:pPr>
                                  <w:pStyle w:val="Heading3"/>
                                </w:pPr>
                                <w:r w:rsidRPr="005F0C2F">
                                  <w:rPr>
                                    <w:highlight w:val="green"/>
                                  </w:rPr>
                                  <w:t>KING</w:t>
                                </w:r>
                                <w:r w:rsidR="004778D9">
                                  <w:t xml:space="preserve">                                                    </w:t>
                                </w:r>
                              </w:p>
                              <w:p w14:paraId="7C4E296B" w14:textId="77777777" w:rsidR="004778D9" w:rsidRDefault="004778D9" w:rsidP="004778D9"/>
                              <w:p w14:paraId="2881017B" w14:textId="6512AFDE" w:rsidR="004778D9" w:rsidRDefault="004778D9" w:rsidP="004778D9">
                                <w:r>
                                  <w:t xml:space="preserve">              </w:t>
                                </w:r>
                              </w:p>
                              <w:p w14:paraId="0EF5CEC3" w14:textId="77777777" w:rsidR="004778D9" w:rsidRPr="004778D9" w:rsidRDefault="004778D9" w:rsidP="004778D9"/>
                              <w:p w14:paraId="30045331" w14:textId="76271996" w:rsidR="004778D9" w:rsidRPr="004778D9" w:rsidRDefault="004778D9" w:rsidP="004778D9">
                                <w:pPr>
                                  <w:pStyle w:val="Title"/>
                                  <w:rPr>
                                    <w:color w:val="C00000"/>
                                  </w:rPr>
                                </w:pPr>
                                <w:r w:rsidRPr="004778D9">
                                  <w:t xml:space="preserve">                                                          </w:t>
                                </w:r>
                                <w:r>
                                  <w:t xml:space="preserve">          </w:t>
                                </w:r>
                                <w:r w:rsidRPr="004778D9">
                                  <w:rPr>
                                    <w:rStyle w:val="IntenseReference"/>
                                    <w:rFonts w:asciiTheme="majorHAnsi" w:hAnsiTheme="majorHAnsi"/>
                                    <w:b w:val="0"/>
                                    <w:bCs w:val="0"/>
                                    <w:caps/>
                                    <w:color w:val="000000" w:themeColor="text1"/>
                                    <w:spacing w:val="-20"/>
                                    <w:sz w:val="72"/>
                                    <w:highlight w:val="yellow"/>
                                    <w:u w:val="none"/>
                                  </w:rPr>
                                  <w:t>LIFE IN DEATH</w:t>
                                </w:r>
                                <w:r>
                                  <w:rPr>
                                    <w:rStyle w:val="IntenseReference"/>
                                    <w:rFonts w:asciiTheme="majorHAnsi" w:hAnsiTheme="majorHAnsi"/>
                                    <w:b w:val="0"/>
                                    <w:bCs w:val="0"/>
                                    <w:caps/>
                                    <w:color w:val="000000" w:themeColor="text1"/>
                                    <w:spacing w:val="-20"/>
                                    <w:sz w:val="72"/>
                                    <w:u w:val="none"/>
                                  </w:rPr>
                                  <w:t xml:space="preserve"> </w:t>
                                </w:r>
                                <w:r w:rsidRPr="004778D9">
                                  <w:rPr>
                                    <w:rStyle w:val="IntenseReference"/>
                                    <w:rFonts w:asciiTheme="majorHAnsi" w:hAnsiTheme="majorHAnsi"/>
                                    <w:b w:val="0"/>
                                    <w:bCs w:val="0"/>
                                    <w:caps/>
                                    <w:color w:val="C00000"/>
                                    <w:spacing w:val="-20"/>
                                    <w:sz w:val="72"/>
                                    <w:u w:val="none"/>
                                  </w:rPr>
                                  <w:t>WAR+CAP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E82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2.6pt;margin-top:-13.8pt;width:529.2pt;height:463.8pt;z-index:-251642880;visibility:visible;mso-wrap-style:square;mso-width-percent:10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5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" stroked="f" strokeweight=".5pt">
                    <v:fill r:id="rId8" o:title="" recolor="t" rotate="t" type="frame"/>
                    <v:textbox inset="0,0,0,0">
                      <w:txbxContent>
                        <w:p w14:paraId="538AC0C7" w14:textId="0F2EBD59" w:rsidR="00580601" w:rsidRDefault="005F0C2F" w:rsidP="005F0C2F">
                          <w:pPr>
                            <w:pStyle w:val="Titl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NSORO MICHEAL SOFT        </w:t>
                          </w:r>
                        </w:p>
                        <w:p w14:paraId="62188428" w14:textId="7C67E597" w:rsidR="005F0C2F" w:rsidRDefault="005F0C2F" w:rsidP="005F0C2F">
                          <w:pPr>
                            <w:pStyle w:val="Heading3"/>
                          </w:pPr>
                          <w:r w:rsidRPr="005F0C2F">
                            <w:rPr>
                              <w:highlight w:val="green"/>
                            </w:rPr>
                            <w:t>KING</w:t>
                          </w:r>
                          <w:r w:rsidR="004778D9">
                            <w:t xml:space="preserve">                                                    </w:t>
                          </w:r>
                        </w:p>
                        <w:p w14:paraId="7C4E296B" w14:textId="77777777" w:rsidR="004778D9" w:rsidRDefault="004778D9" w:rsidP="004778D9"/>
                        <w:p w14:paraId="2881017B" w14:textId="6512AFDE" w:rsidR="004778D9" w:rsidRDefault="004778D9" w:rsidP="004778D9">
                          <w:r>
                            <w:t xml:space="preserve">              </w:t>
                          </w:r>
                        </w:p>
                        <w:p w14:paraId="0EF5CEC3" w14:textId="77777777" w:rsidR="004778D9" w:rsidRPr="004778D9" w:rsidRDefault="004778D9" w:rsidP="004778D9"/>
                        <w:p w14:paraId="30045331" w14:textId="76271996" w:rsidR="004778D9" w:rsidRPr="004778D9" w:rsidRDefault="004778D9" w:rsidP="004778D9">
                          <w:pPr>
                            <w:pStyle w:val="Title"/>
                            <w:rPr>
                              <w:color w:val="C00000"/>
                            </w:rPr>
                          </w:pPr>
                          <w:r w:rsidRPr="004778D9">
                            <w:t xml:space="preserve">                                                          </w:t>
                          </w:r>
                          <w:r>
                            <w:t xml:space="preserve">          </w:t>
                          </w:r>
                          <w:r w:rsidRPr="004778D9">
                            <w:rPr>
                              <w:rStyle w:val="IntenseReference"/>
                              <w:rFonts w:asciiTheme="majorHAnsi" w:hAnsiTheme="majorHAnsi"/>
                              <w:b w:val="0"/>
                              <w:bCs w:val="0"/>
                              <w:caps/>
                              <w:color w:val="000000" w:themeColor="text1"/>
                              <w:spacing w:val="-20"/>
                              <w:sz w:val="72"/>
                              <w:highlight w:val="yellow"/>
                              <w:u w:val="none"/>
                            </w:rPr>
                            <w:t>LIFE IN DEATH</w:t>
                          </w:r>
                          <w:r>
                            <w:rPr>
                              <w:rStyle w:val="IntenseReference"/>
                              <w:rFonts w:asciiTheme="majorHAnsi" w:hAnsiTheme="majorHAnsi"/>
                              <w:b w:val="0"/>
                              <w:bCs w:val="0"/>
                              <w:caps/>
                              <w:color w:val="000000" w:themeColor="text1"/>
                              <w:spacing w:val="-20"/>
                              <w:sz w:val="72"/>
                              <w:u w:val="none"/>
                            </w:rPr>
                            <w:t xml:space="preserve"> </w:t>
                          </w:r>
                          <w:r w:rsidRPr="004778D9">
                            <w:rPr>
                              <w:rStyle w:val="IntenseReference"/>
                              <w:rFonts w:asciiTheme="majorHAnsi" w:hAnsiTheme="majorHAnsi"/>
                              <w:b w:val="0"/>
                              <w:bCs w:val="0"/>
                              <w:caps/>
                              <w:color w:val="C00000"/>
                              <w:spacing w:val="-20"/>
                              <w:sz w:val="72"/>
                              <w:u w:val="none"/>
                            </w:rPr>
                            <w:t>WAR+CAP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F5D4C20" w14:textId="4BF33BCD" w:rsidR="00580601" w:rsidRDefault="005F0C2F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D9FBAC0" wp14:editId="4CC3AB7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5105400</wp:posOffset>
                    </wp:positionV>
                    <wp:extent cx="6016625" cy="1861820"/>
                    <wp:effectExtent l="0" t="0" r="0" b="508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861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AE104D" w14:textId="3DA833B9" w:rsidR="00580601" w:rsidRDefault="00000000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highlight w:val="green"/>
                                    </w:rPr>
                                    <w:alias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5F0C2F" w:rsidRPr="005F0C2F">
                                      <w:rPr>
                                        <w:sz w:val="56"/>
                                        <w:highlight w:val="green"/>
                                      </w:rPr>
                                      <w:t>LIFE IN DEATH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9FBAC0" id="Text Box 26" o:spid="_x0000_s1027" type="#_x0000_t202" style="position:absolute;margin-left:0;margin-top:402pt;width:473.75pt;height:146.6pt;z-index:251669504;visibility:visible;mso-wrap-style:square;mso-width-percent:94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" filled="f" stroked="f">
                    <v:textbox>
                      <w:txbxContent>
                        <w:p w14:paraId="18AE104D" w14:textId="3DA833B9" w:rsidR="00580601" w:rsidRDefault="00000000">
                          <w:pPr>
                            <w:pStyle w:val="Titl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  <w:highlight w:val="green"/>
                              </w:rPr>
                              <w:alias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5F0C2F" w:rsidRPr="005F0C2F">
                                <w:rPr>
                                  <w:sz w:val="56"/>
                                  <w:highlight w:val="green"/>
                                </w:rPr>
                                <w:t>LIFE IN DEATH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00000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9658D0B" wp14:editId="35E3DBD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A56AE6" w14:textId="07C93BE2" w:rsidR="00580601" w:rsidRDefault="00000000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5F0C2F">
                                      <w:t>NSOR MICHEAL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658D0B" id="Text Box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66A56AE6" w14:textId="07C93BE2" w:rsidR="00580601" w:rsidRDefault="00000000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5F0C2F">
                                <w:t>NSOR MICHEAL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00000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75B9049" wp14:editId="5EBB06A7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5F821674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000000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7FB0F1B" wp14:editId="057F61D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4A60AE5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      <w10:wrap anchorx="margin" anchory="margin"/>
                  </v:rect>
                </w:pict>
              </mc:Fallback>
            </mc:AlternateContent>
          </w:r>
          <w:r w:rsidR="00000000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2DA3A13" wp14:editId="08F295C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6E8BC62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000000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D682FC9" wp14:editId="00FE099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1E8A54" w14:textId="4D08A166" w:rsidR="00580601" w:rsidRPr="004778D9" w:rsidRDefault="004778D9">
                                <w:pPr>
                                  <w:rPr>
                                    <w:i/>
                                    <w:iCs/>
                                    <w:color w:val="B79000" w:themeColor="accent2" w:themeShade="BF"/>
                                  </w:rPr>
                                </w:pPr>
                                <w:r w:rsidRPr="004778D9">
                                  <w:rPr>
                                    <w:i/>
                                    <w:iCs/>
                                    <w:color w:val="B79000" w:themeColor="accent2" w:themeShade="BF"/>
                                    <w:highlight w:val="black"/>
                                  </w:rPr>
                                  <w:t>HOW BACK GROUND HAVE BIG IMPACT TO BUILD YOUR FUTER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682FC9" id="Text Box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" filled="f" stroked="f">
                    <v:textbox>
                      <w:txbxContent>
                        <w:p w14:paraId="5E1E8A54" w14:textId="4D08A166" w:rsidR="00580601" w:rsidRPr="004778D9" w:rsidRDefault="004778D9">
                          <w:pPr>
                            <w:rPr>
                              <w:i/>
                              <w:iCs/>
                              <w:color w:val="B79000" w:themeColor="accent2" w:themeShade="BF"/>
                            </w:rPr>
                          </w:pPr>
                          <w:r w:rsidRPr="004778D9">
                            <w:rPr>
                              <w:i/>
                              <w:iCs/>
                              <w:color w:val="B79000" w:themeColor="accent2" w:themeShade="BF"/>
                              <w:highlight w:val="black"/>
                            </w:rPr>
                            <w:t>HOW BACK GROUND HAVE BIG IMPACT TO BUILD YOUR FUTER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00000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62650395C6DC4B30B522E6B3A3D4ABD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693E5EFC" w14:textId="20A023B1" w:rsidR="00580601" w:rsidRDefault="005F0C2F">
          <w:pPr>
            <w:pStyle w:val="Title"/>
          </w:pPr>
          <w:r>
            <w:t>LIFE IN DEATH</w:t>
          </w:r>
        </w:p>
      </w:sdtContent>
    </w:sdt>
    <w:p w14:paraId="177A3BFE" w14:textId="735C8BF9" w:rsidR="004778D9" w:rsidRPr="00120ABB" w:rsidRDefault="00000000" w:rsidP="004778D9">
      <w:sdt>
        <w:sdtPr>
          <w:id w:val="1161806749"/>
          <w:placeholder>
            <w:docPart w:val="7823DAD3E56D4565BB1DE58B35FEE6C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5F0C2F">
            <w:t>NSOR MICHEAL</w:t>
          </w:r>
        </w:sdtContent>
      </w:sdt>
      <w:r>
        <w:t xml:space="preserve"> </w:t>
      </w:r>
      <w:r>
        <w:rPr>
          <w:noProof/>
          <w:lang w:eastAsia="ja-JP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2CC33077" wp14:editId="5726FEB3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35183" w14:textId="0484CA10" w:rsidR="00580601" w:rsidRDefault="004778D9" w:rsidP="004778D9">
                              <w:pPr>
                                <w:pStyle w:val="Subtitle"/>
                                <w:rPr>
                                  <w:color w:val="C8C8B1" w:themeColor="background2"/>
                                </w:rPr>
                              </w:pPr>
                              <w:r>
                                <w:rPr>
                                  <w:color w:val="C8C8B1" w:themeColor="background2"/>
                                </w:rPr>
                                <w:t>Family and FRIENDS are most helpful people in your whole life</w:t>
                              </w:r>
                            </w:p>
                            <w:p w14:paraId="77D14182" w14:textId="7FC92821" w:rsidR="004778D9" w:rsidRPr="004778D9" w:rsidRDefault="004778D9" w:rsidP="004778D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4778D9">
                                <w:t xml:space="preserve">Joy and happiness </w:t>
                              </w:r>
                              <w:proofErr w:type="gramStart"/>
                              <w:r w:rsidRPr="004778D9">
                                <w:t>comes</w:t>
                              </w:r>
                              <w:proofErr w:type="gramEnd"/>
                              <w:r w:rsidRPr="004778D9">
                                <w:t xml:space="preserve"> after angry and tears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2CC33077" id="Group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">
                <v:rect id="Rectangle 18" o:spid="_x0000_s1031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Rectangle 17" o:spid="_x0000_s1032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14:paraId="75C35183" w14:textId="0484CA10" w:rsidR="00580601" w:rsidRDefault="004778D9" w:rsidP="004778D9">
                        <w:pPr>
                          <w:pStyle w:val="Subtitle"/>
                          <w:rPr>
                            <w:color w:val="C8C8B1" w:themeColor="background2"/>
                          </w:rPr>
                        </w:pPr>
                        <w:r>
                          <w:rPr>
                            <w:color w:val="C8C8B1" w:themeColor="background2"/>
                          </w:rPr>
                          <w:t>Family and FRIENDS are most helpful people in your whole life</w:t>
                        </w:r>
                      </w:p>
                      <w:p w14:paraId="77D14182" w14:textId="7FC92821" w:rsidR="004778D9" w:rsidRPr="004778D9" w:rsidRDefault="004778D9" w:rsidP="004778D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4778D9">
                          <w:t xml:space="preserve">Joy and happiness </w:t>
                        </w:r>
                        <w:proofErr w:type="gramStart"/>
                        <w:r w:rsidRPr="004778D9">
                          <w:t>comes</w:t>
                        </w:r>
                        <w:proofErr w:type="gramEnd"/>
                        <w:r w:rsidRPr="004778D9">
                          <w:t xml:space="preserve"> after angry and tears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778D9" w:rsidRPr="004778D9">
        <w:t xml:space="preserve"> </w:t>
      </w:r>
      <w:r w:rsidR="004778D9" w:rsidRPr="00120ABB">
        <w:t xml:space="preserve">This is the story of a God’s creature called </w:t>
      </w:r>
      <w:proofErr w:type="spellStart"/>
      <w:r w:rsidR="004778D9" w:rsidRPr="00120ABB">
        <w:rPr>
          <w:b/>
          <w:bCs/>
        </w:rPr>
        <w:t>Nsoro</w:t>
      </w:r>
      <w:proofErr w:type="spellEnd"/>
      <w:r w:rsidR="004778D9" w:rsidRPr="00120ABB">
        <w:rPr>
          <w:b/>
          <w:bCs/>
        </w:rPr>
        <w:t xml:space="preserve"> Micheal</w:t>
      </w:r>
      <w:r w:rsidR="004778D9" w:rsidRPr="00120ABB">
        <w:t xml:space="preserve"> — not born in a place of comfort, but somewhere on this earth full of troubles and unbelievable people. I have not been able to achieve all the wishes I once dreamed of, but that is because of the way my life began.</w:t>
      </w:r>
    </w:p>
    <w:p w14:paraId="475C3166" w14:textId="77777777" w:rsidR="004778D9" w:rsidRPr="00120ABB" w:rsidRDefault="004778D9" w:rsidP="004778D9">
      <w:r w:rsidRPr="00120ABB">
        <w:t xml:space="preserve">My father was young and did not have the financial means to raise me. My mother was still a student, struggling with the harsh realities of life. Because of these challenges, my parents made the difficult decision to take me to </w:t>
      </w:r>
      <w:proofErr w:type="spellStart"/>
      <w:r w:rsidRPr="00120ABB">
        <w:rPr>
          <w:b/>
          <w:bCs/>
        </w:rPr>
        <w:t>Nyagatare</w:t>
      </w:r>
      <w:proofErr w:type="spellEnd"/>
      <w:r w:rsidRPr="00120ABB">
        <w:t xml:space="preserve"> to live with my grandparents.</w:t>
      </w:r>
    </w:p>
    <w:p w14:paraId="36E003C0" w14:textId="77777777" w:rsidR="004778D9" w:rsidRPr="00120ABB" w:rsidRDefault="004778D9" w:rsidP="004778D9">
      <w:r w:rsidRPr="00120ABB">
        <w:t>When I was still a little baby, my mother went to Uganda.</w:t>
      </w:r>
    </w:p>
    <w:p w14:paraId="4AFCB397" w14:textId="77777777" w:rsidR="004778D9" w:rsidRPr="00120ABB" w:rsidRDefault="004778D9" w:rsidP="004778D9">
      <w:r w:rsidRPr="00120ABB">
        <w:rPr>
          <w:b/>
          <w:bCs/>
        </w:rPr>
        <w:t>The Silence She Left Behind</w:t>
      </w:r>
      <w:r w:rsidRPr="00120ABB">
        <w:br/>
        <w:t>I was just a child when the world shifted.</w:t>
      </w:r>
      <w:r w:rsidRPr="00120ABB">
        <w:br/>
        <w:t>She didn’t die, but she disappeared — from my life, from my days, from the warmth I thought would never fade. My mother left me. Not with a goodbye, not with a reason. Just absence. And in that absence, I learned how to survive.</w:t>
      </w:r>
      <w:r w:rsidRPr="00120ABB">
        <w:br/>
        <w:t>I learned how to wake up without a hug, how to eat without someone asking if I’d had enough, how to cry without anyone hearing. People talk about losing someone to death. But losing someone who’s still alive? That’s a different kind of grief.</w:t>
      </w:r>
      <w:r w:rsidRPr="00120ABB">
        <w:br/>
        <w:t>It’s the kind that makes you question your worth, your place, your story. But I’m still here. Still standing. Still searching for peace in the pieces she left behind.</w:t>
      </w:r>
    </w:p>
    <w:p w14:paraId="5B8295B3" w14:textId="77777777" w:rsidR="004778D9" w:rsidRPr="00120ABB" w:rsidRDefault="004778D9" w:rsidP="004778D9">
      <w:r w:rsidRPr="00120ABB">
        <w:t>I grew up with my grandparents and my Aunt Rose. For a long time, I believed she was my mother, but in truth, she was my aunt. Later, I learned my real mother was in Uganda, but at that young age, I didn’t think much about it.</w:t>
      </w:r>
    </w:p>
    <w:p w14:paraId="3BB5D8CE" w14:textId="77777777" w:rsidR="004778D9" w:rsidRPr="00120ABB" w:rsidRDefault="004778D9" w:rsidP="004778D9">
      <w:r w:rsidRPr="00120ABB">
        <w:t>One day, my uncle came to take me to Kigali to live with him. At the time, he was unmarried, and we spent some years together. Then came a period when I lived alone for about four years, with nobody else in the house. Eventually, my uncle got married to a woman whose feelings toward me were unclear. I could not tell if she liked me or not. I felt as though she was my stepmother, and peace between us seemed impossible.</w:t>
      </w:r>
    </w:p>
    <w:p w14:paraId="4A4B3C70" w14:textId="77777777" w:rsidR="004778D9" w:rsidRPr="00120ABB" w:rsidRDefault="004778D9" w:rsidP="004778D9">
      <w:r w:rsidRPr="00120ABB">
        <w:t xml:space="preserve">The real trouble came when she had her own child. I did not mind that, but I felt she believed I was taking too much money or attention from </w:t>
      </w:r>
      <w:r w:rsidRPr="00120ABB">
        <w:lastRenderedPageBreak/>
        <w:t>the family. It was a difficult time, one that tested my patience and my strength.</w:t>
      </w:r>
    </w:p>
    <w:p w14:paraId="435A7A37" w14:textId="77777777" w:rsidR="004778D9" w:rsidRPr="00120ABB" w:rsidRDefault="004778D9" w:rsidP="004778D9">
      <w:r w:rsidRPr="00120ABB">
        <w:t>There are moments in life when you have nobody to listen to you, moments when it feels like the whole world is against you. I have lived through such moments. But through it all, I have learned to stand on my own. I have chosen independence, and I am determined to build a future where I can live without fear or doubt.</w:t>
      </w:r>
    </w:p>
    <w:p w14:paraId="010F6E8B" w14:textId="77777777" w:rsidR="004778D9" w:rsidRPr="00286FB0" w:rsidRDefault="004778D9" w:rsidP="004778D9">
      <w:pPr>
        <w:pStyle w:val="NoSpacing"/>
      </w:pPr>
      <w:r w:rsidRPr="00120ABB">
        <w:t xml:space="preserve">My journey has been full of challenges, but every challenge has shaped me into the person I am today. I carry the lessons of my past, and I look forward to the day when I will say, “I made </w:t>
      </w:r>
      <w:r>
        <w:t>it</w:t>
      </w:r>
    </w:p>
    <w:p w14:paraId="481086D0" w14:textId="77777777" w:rsidR="004778D9" w:rsidRPr="00120ABB" w:rsidRDefault="004778D9" w:rsidP="004778D9">
      <w:r w:rsidRPr="00120ABB">
        <w:t>I was born not into comfort, but into survival.</w:t>
      </w:r>
      <w:r w:rsidRPr="00120ABB">
        <w:br/>
        <w:t>My father was young, still figuring out life, and my mother was a student, battling her own storms. Money was scarce, dreams were fragile, and hope was a luxury we could not always afford. My arrival was both a blessing and a challenge — one they were not ready to face together.</w:t>
      </w:r>
    </w:p>
    <w:p w14:paraId="3D10BBDF" w14:textId="77777777" w:rsidR="004778D9" w:rsidRPr="00120ABB" w:rsidRDefault="004778D9" w:rsidP="004778D9">
      <w:proofErr w:type="gramStart"/>
      <w:r w:rsidRPr="00120ABB">
        <w:t>So</w:t>
      </w:r>
      <w:proofErr w:type="gramEnd"/>
      <w:r w:rsidRPr="00120ABB">
        <w:t xml:space="preserve"> they made a choice.</w:t>
      </w:r>
      <w:r w:rsidRPr="00120ABB">
        <w:br/>
        <w:t>A hard one.</w:t>
      </w:r>
      <w:r w:rsidRPr="00120ABB">
        <w:br/>
        <w:t xml:space="preserve">They placed me in the care of my grandparents in </w:t>
      </w:r>
      <w:proofErr w:type="spellStart"/>
      <w:r w:rsidRPr="00120ABB">
        <w:t>Nyagatare</w:t>
      </w:r>
      <w:proofErr w:type="spellEnd"/>
      <w:r w:rsidRPr="00120ABB">
        <w:t>, believing it was the safest place for me.</w:t>
      </w:r>
    </w:p>
    <w:p w14:paraId="460424F1" w14:textId="77777777" w:rsidR="004778D9" w:rsidRPr="00120ABB" w:rsidRDefault="004778D9" w:rsidP="004778D9">
      <w:r w:rsidRPr="00120ABB">
        <w:t>I was still just a baby when my mother left for Uganda.</w:t>
      </w:r>
    </w:p>
    <w:p w14:paraId="2809FD9B" w14:textId="77777777" w:rsidR="004778D9" w:rsidRPr="00120ABB" w:rsidRDefault="004778D9" w:rsidP="004778D9">
      <w:r w:rsidRPr="00120ABB">
        <w:t>She didn’t die, but she disappeared — from my life, from my days, from the warmth I thought would never fade. My mother left me. Not with a goodbye, not with a reason. Just absence.</w:t>
      </w:r>
    </w:p>
    <w:p w14:paraId="2252E4CC" w14:textId="77777777" w:rsidR="004778D9" w:rsidRPr="00120ABB" w:rsidRDefault="004778D9" w:rsidP="004778D9">
      <w:r w:rsidRPr="00120ABB">
        <w:t>And in that absence, I learned how to survive.</w:t>
      </w:r>
      <w:r w:rsidRPr="00120ABB">
        <w:br/>
        <w:t>I learned how to wake up without a hug, how to eat without someone asking if I’d had enough, how to cry without anyone hearing. People talk about losing someone to death. But losing someone who’s still alive? That’s a different kind of grief.</w:t>
      </w:r>
      <w:r w:rsidRPr="00120ABB">
        <w:br/>
        <w:t>It’s the kind that makes you question your worth, your place, your story. But I’m still here. Still standing. Still searching for peace in the pieces she left behind.</w:t>
      </w:r>
    </w:p>
    <w:p w14:paraId="61203681" w14:textId="77777777" w:rsidR="004778D9" w:rsidRPr="00120ABB" w:rsidRDefault="004778D9" w:rsidP="004778D9">
      <w:r w:rsidRPr="00120ABB">
        <w:t>My Aunt Rose stepped into my life like a quiet shadow. For years, I thought she was my mother. Her hands held me, her voice guided me, and her presence filled the empty spaces — until I learned the truth. She was my aunt, not my mother. The woman who gave me life was far away, living a different one. At that age, I didn’t know how to feel, so I simply stopped asking.</w:t>
      </w:r>
    </w:p>
    <w:p w14:paraId="2BD7EF3F" w14:textId="77777777" w:rsidR="004778D9" w:rsidRPr="00120ABB" w:rsidRDefault="004778D9" w:rsidP="004778D9">
      <w:r w:rsidRPr="00120ABB">
        <w:t>One day, my uncle came and took me to Kigali. He was unmarried, and for a while, it felt like I had found stability. But life has a way of shifting under your feet. There came a time when I lived alone — four long years in an empty house. Silence became my companion.</w:t>
      </w:r>
    </w:p>
    <w:p w14:paraId="16020B72" w14:textId="77777777" w:rsidR="004778D9" w:rsidRPr="00120ABB" w:rsidRDefault="004778D9" w:rsidP="004778D9">
      <w:r w:rsidRPr="00120ABB">
        <w:t>Eventually, my uncle got married. His wife was a mystery to me. Her smiles didn’t always reach her eyes. I couldn’t tell if she accepted me or simply tolerated me. When she had her own child, things changed. I didn’t resent the baby, but I could feel the weight of suspicion in her glances, as if she believed I was taking more than I deserved.</w:t>
      </w:r>
    </w:p>
    <w:p w14:paraId="677DD9CC" w14:textId="77777777" w:rsidR="004778D9" w:rsidRPr="00120ABB" w:rsidRDefault="004778D9" w:rsidP="004778D9">
      <w:r w:rsidRPr="00120ABB">
        <w:t>Those were the years I learned about invisible battles — the kind you fight in your heart, without anyone knowing.</w:t>
      </w:r>
    </w:p>
    <w:p w14:paraId="62194897" w14:textId="77777777" w:rsidR="004778D9" w:rsidRPr="00120ABB" w:rsidRDefault="004778D9" w:rsidP="004778D9">
      <w:r w:rsidRPr="00120ABB">
        <w:lastRenderedPageBreak/>
        <w:t>Sometimes, life leaves you with no one to listen, no one to catch you when you fall. The world feels like it’s pushing against you from every side. I have lived those days. I have been that boy with no audience for his pain, no witness to his struggles.</w:t>
      </w:r>
    </w:p>
    <w:p w14:paraId="7F02AEC1" w14:textId="77777777" w:rsidR="004778D9" w:rsidRPr="00120ABB" w:rsidRDefault="004778D9" w:rsidP="004778D9">
      <w:r w:rsidRPr="00120ABB">
        <w:t>But I chose to rise.</w:t>
      </w:r>
    </w:p>
    <w:p w14:paraId="24F72384" w14:textId="77777777" w:rsidR="004778D9" w:rsidRPr="00120ABB" w:rsidRDefault="004778D9" w:rsidP="004778D9">
      <w:r w:rsidRPr="00120ABB">
        <w:t>I chose to stand on my own feet, to believe in a future I could build with my own hands. My story is not one of defeat but of survival. Every hardship, every tear, every lonely night has shaped me into the man I am becoming.</w:t>
      </w:r>
    </w:p>
    <w:p w14:paraId="381A4D1B" w14:textId="77777777" w:rsidR="004778D9" w:rsidRPr="00120ABB" w:rsidRDefault="004778D9" w:rsidP="004778D9">
      <w:r w:rsidRPr="00120ABB">
        <w:t>One day, I will look back at this journey and smile — not because it was easy, but because I made it through. And when that day comes, I will know: I turned my silence into strength.</w:t>
      </w:r>
    </w:p>
    <w:p w14:paraId="640CC997" w14:textId="77777777" w:rsidR="004778D9" w:rsidRPr="00120ABB" w:rsidRDefault="004778D9" w:rsidP="004778D9">
      <w:r>
        <w:pict w14:anchorId="748E7061">
          <v:rect id="_x0000_i1025" style="width:0;height:1.5pt" o:hralign="center" o:hrstd="t" o:hr="t" fillcolor="#a0a0a0" stroked="f"/>
        </w:pict>
      </w:r>
    </w:p>
    <w:p w14:paraId="1AD6B189" w14:textId="55874170" w:rsidR="00580601" w:rsidRDefault="004778D9" w:rsidP="00DE4934">
      <w:pPr>
        <w:pStyle w:val="Title"/>
        <w:rPr>
          <w:rStyle w:val="Emphasis"/>
        </w:rPr>
      </w:pPr>
      <w:r w:rsidRPr="006C30E1">
        <w:rPr>
          <w:rStyle w:val="Emphasis"/>
        </w:rPr>
        <w:t xml:space="preserve">                              </w:t>
      </w:r>
      <w:r w:rsidR="00DE4934">
        <w:rPr>
          <w:rStyle w:val="Emphasis"/>
        </w:rPr>
        <w:t>@MLK</w:t>
      </w:r>
    </w:p>
    <w:p w14:paraId="73B036C6" w14:textId="05C47A7E" w:rsidR="00DE4934" w:rsidRPr="00DE4934" w:rsidRDefault="00DE4934" w:rsidP="00DE4934">
      <w:pPr>
        <w:pStyle w:val="Title"/>
        <w:rPr>
          <w:rStyle w:val="BookTitle"/>
          <w:rFonts w:asciiTheme="majorHAnsi" w:hAnsiTheme="majorHAnsi"/>
          <w:i/>
          <w:iCs/>
          <w:caps/>
          <w:color w:val="000000" w:themeColor="text1"/>
          <w:spacing w:val="-20"/>
          <w:sz w:val="72"/>
        </w:rPr>
      </w:pPr>
      <w:r w:rsidRPr="00DE4934">
        <w:rPr>
          <w:i/>
          <w:iCs/>
          <w:highlight w:val="magenta"/>
        </w:rPr>
        <w:t>MICHEAL LIGHT KING SOFT</w:t>
      </w:r>
      <w:r w:rsidRPr="00DE4934">
        <w:rPr>
          <w:i/>
          <w:iCs/>
        </w:rPr>
        <w:t xml:space="preserve"> </w:t>
      </w:r>
    </w:p>
    <w:sectPr w:rsidR="00DE4934" w:rsidRPr="00DE4934">
      <w:footerReference w:type="default" r:id="rId9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DA9DD" w14:textId="77777777" w:rsidR="00D524FD" w:rsidRDefault="00D524FD">
      <w:pPr>
        <w:spacing w:after="0" w:line="240" w:lineRule="auto"/>
      </w:pPr>
      <w:r>
        <w:separator/>
      </w:r>
    </w:p>
  </w:endnote>
  <w:endnote w:type="continuationSeparator" w:id="0">
    <w:p w14:paraId="1E920C1E" w14:textId="77777777" w:rsidR="00D524FD" w:rsidRDefault="00D5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18B08" w14:textId="77777777" w:rsidR="00580601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AF1DAE" wp14:editId="3912921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58125" w14:textId="77777777" w:rsidR="00580601" w:rsidRDefault="00580601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0AF1DA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858125" w14:textId="77777777" w:rsidR="00580601" w:rsidRDefault="00580601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87AB208" wp14:editId="360C893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43791" w14:textId="77777777" w:rsidR="00580601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AB208" id="Text Box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7743791" w14:textId="77777777" w:rsidR="00580601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F7DDB1" wp14:editId="55008E5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73D5C55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08A0D" wp14:editId="3F9CD94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66D19C3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4880B6" wp14:editId="1B7EB2F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C826C9D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7A53D" w14:textId="77777777" w:rsidR="00D524FD" w:rsidRDefault="00D524FD">
      <w:pPr>
        <w:spacing w:after="0" w:line="240" w:lineRule="auto"/>
      </w:pPr>
      <w:r>
        <w:separator/>
      </w:r>
    </w:p>
  </w:footnote>
  <w:footnote w:type="continuationSeparator" w:id="0">
    <w:p w14:paraId="2D30B863" w14:textId="77777777" w:rsidR="00D524FD" w:rsidRDefault="00D52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17829"/>
    <w:multiLevelType w:val="hybridMultilevel"/>
    <w:tmpl w:val="1810A2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08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2F"/>
    <w:rsid w:val="004778D9"/>
    <w:rsid w:val="00580601"/>
    <w:rsid w:val="005F0C2F"/>
    <w:rsid w:val="00772FE0"/>
    <w:rsid w:val="00D524FD"/>
    <w:rsid w:val="00D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5E564"/>
  <w15:docId w15:val="{A25776EF-3632-43C2-BBAF-982FB9AA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sid w:val="00477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8D9"/>
    <w:pPr>
      <w:spacing w:after="160" w:line="240" w:lineRule="auto"/>
    </w:pPr>
    <w:rPr>
      <w:rFonts w:eastAsiaTheme="minorHAnsi"/>
      <w:kern w:val="2"/>
      <w:sz w:val="20"/>
      <w:szCs w:val="20"/>
      <w:lang w:val="en-RW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8D9"/>
    <w:rPr>
      <w:rFonts w:eastAsiaTheme="minorHAnsi"/>
      <w:kern w:val="2"/>
      <w:sz w:val="20"/>
      <w:szCs w:val="20"/>
      <w:lang w:val="en-RW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650395C6DC4B30B522E6B3A3D4A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078C-3A58-4390-9323-D49ED5516EB2}"/>
      </w:docPartPr>
      <w:docPartBody>
        <w:p w:rsidR="00000000" w:rsidRDefault="00000000">
          <w:pPr>
            <w:pStyle w:val="62650395C6DC4B30B522E6B3A3D4ABDF"/>
          </w:pPr>
          <w:r>
            <w:t>[Type the document title]</w:t>
          </w:r>
        </w:p>
      </w:docPartBody>
    </w:docPart>
    <w:docPart>
      <w:docPartPr>
        <w:name w:val="7823DAD3E56D4565BB1DE58B35FE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F1089-1AD8-49D9-AC67-284BCC25777D}"/>
      </w:docPartPr>
      <w:docPartBody>
        <w:p w:rsidR="00000000" w:rsidRDefault="00000000">
          <w:pPr>
            <w:pStyle w:val="7823DAD3E56D4565BB1DE58B35FEE6CC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1D"/>
    <w:rsid w:val="00772FE0"/>
    <w:rsid w:val="00B5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W" w:eastAsia="en-R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156082" w:themeColor="accent1"/>
      <w:kern w:val="0"/>
      <w:sz w:val="28"/>
      <w:szCs w:val="28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E2841" w:themeColor="text2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650395C6DC4B30B522E6B3A3D4ABDF">
    <w:name w:val="62650395C6DC4B30B522E6B3A3D4ABDF"/>
  </w:style>
  <w:style w:type="paragraph" w:customStyle="1" w:styleId="7823DAD3E56D4565BB1DE58B35FEE6CC">
    <w:name w:val="7823DAD3E56D4565BB1DE58B35FEE6C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156082" w:themeColor="accent1"/>
      <w:kern w:val="0"/>
      <w:sz w:val="28"/>
      <w:szCs w:val="28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0E2841" w:themeColor="text2"/>
      <w:kern w:val="0"/>
      <w:sz w:val="22"/>
      <w:szCs w:val="22"/>
      <w:lang w:val="en-US" w:eastAsia="en-US"/>
      <w14:ligatures w14:val="none"/>
    </w:rPr>
  </w:style>
  <w:style w:type="paragraph" w:customStyle="1" w:styleId="26811EF25D824328B880E1EE23B53EB5">
    <w:name w:val="26811EF25D824328B880E1EE23B53E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16</TotalTime>
  <Pages>4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IN DEATH</dc:title>
  <dc:subject>NSOR MICHEAL</dc:subject>
  <dc:creator>GagaNiel</dc:creator>
  <cp:lastModifiedBy>NSORO MICHEAL LIGHT</cp:lastModifiedBy>
  <cp:revision>6</cp:revision>
  <dcterms:created xsi:type="dcterms:W3CDTF">2025-08-23T12:16:00Z</dcterms:created>
  <dcterms:modified xsi:type="dcterms:W3CDTF">2025-08-23T12:34:00Z</dcterms:modified>
</cp:coreProperties>
</file>